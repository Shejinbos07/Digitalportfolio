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D4A1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61934EA" wp14:editId="253C7367">
                <wp:simplePos x="0" y="0"/>
                <wp:positionH relativeFrom="page">
                  <wp:posOffset>19050</wp:posOffset>
                </wp:positionH>
                <wp:positionV relativeFrom="paragraph">
                  <wp:posOffset>-57785</wp:posOffset>
                </wp:positionV>
                <wp:extent cx="7629525" cy="9595485"/>
                <wp:effectExtent l="0" t="0" r="9525" b="571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9525" cy="9595485"/>
                          <a:chOff x="0" y="-114313"/>
                          <a:chExt cx="7457461" cy="9598037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4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14313"/>
                            <a:ext cx="4636558" cy="150015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C9EE5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  <w:p w14:paraId="20C023AE" w14:textId="77777777" w:rsidR="00022F9A" w:rsidRDefault="00022F9A"/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10CD9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34EA" id="Group 8" o:spid="_x0000_s1026" alt="&quot;&quot;" style="position:absolute;margin-left:1.5pt;margin-top:-4.55pt;width:600.75pt;height:755.55pt;z-index:-251657216;mso-position-horizontal-relative:page" coordorigin=",-1143" coordsize="74574,9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top:-1143;width:46365;height:1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533C9EE5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  <w:p w14:paraId="20C023AE" w14:textId="77777777" w:rsidR="00022F9A" w:rsidRDefault="00022F9A"/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7C010CD9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Ind w:w="-6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50"/>
        <w:gridCol w:w="6200"/>
      </w:tblGrid>
      <w:tr w:rsidR="00CA1F0E" w14:paraId="0F634F3B" w14:textId="77777777" w:rsidTr="005A1682">
        <w:trPr>
          <w:trHeight w:val="1710"/>
        </w:trPr>
        <w:tc>
          <w:tcPr>
            <w:tcW w:w="4770" w:type="dxa"/>
            <w:vMerge w:val="restart"/>
          </w:tcPr>
          <w:p w14:paraId="6A27B382" w14:textId="773015CD" w:rsidR="005A1682" w:rsidRDefault="005A1682" w:rsidP="005A1682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Shejin bosco x</w:t>
            </w:r>
          </w:p>
          <w:p w14:paraId="351CF8F9" w14:textId="0AB24E53" w:rsidR="00E032D0" w:rsidRDefault="005F611C" w:rsidP="00E032D0">
            <w:pPr>
              <w:pStyle w:val="Subtitle"/>
              <w:rPr>
                <w:spacing w:val="0"/>
                <w:w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5544EDC" wp14:editId="2754CAFB">
                  <wp:simplePos x="0" y="0"/>
                  <wp:positionH relativeFrom="column">
                    <wp:posOffset>431800</wp:posOffset>
                  </wp:positionH>
                  <wp:positionV relativeFrom="page">
                    <wp:posOffset>0</wp:posOffset>
                  </wp:positionV>
                  <wp:extent cx="1940560" cy="2209800"/>
                  <wp:effectExtent l="0" t="0" r="2540" b="0"/>
                  <wp:wrapThrough wrapText="bothSides">
                    <wp:wrapPolygon edited="0">
                      <wp:start x="0" y="0"/>
                      <wp:lineTo x="0" y="21414"/>
                      <wp:lineTo x="21416" y="21414"/>
                      <wp:lineTo x="21416" y="0"/>
                      <wp:lineTo x="0" y="0"/>
                    </wp:wrapPolygon>
                  </wp:wrapThrough>
                  <wp:docPr id="209218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84721" name="Picture 20921847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32D0">
              <w:rPr>
                <w:spacing w:val="0"/>
                <w:w w:val="100"/>
              </w:rPr>
              <w:t xml:space="preserve"> </w:t>
            </w:r>
            <w:r w:rsidR="00E032D0">
              <w:rPr>
                <w:spacing w:val="0"/>
                <w:w w:val="100"/>
              </w:rPr>
              <w:t>Web developer</w:t>
            </w:r>
          </w:p>
          <w:p w14:paraId="3E0B1CE6" w14:textId="33883050" w:rsidR="00CA1F0E" w:rsidRDefault="00CA1F0E" w:rsidP="00CA1F0E">
            <w:pPr>
              <w:tabs>
                <w:tab w:val="left" w:pos="990"/>
              </w:tabs>
              <w:jc w:val="center"/>
            </w:pPr>
          </w:p>
        </w:tc>
        <w:tc>
          <w:tcPr>
            <w:tcW w:w="450" w:type="dxa"/>
            <w:vMerge w:val="restart"/>
          </w:tcPr>
          <w:p w14:paraId="4B60797F" w14:textId="77777777" w:rsidR="00CA1F0E" w:rsidRPr="00022F9A" w:rsidRDefault="00CA1F0E" w:rsidP="003E3C6A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00" w:type="dxa"/>
            <w:vAlign w:val="center"/>
          </w:tcPr>
          <w:p w14:paraId="4F21E416" w14:textId="3C9AFA29" w:rsidR="00CA1F0E" w:rsidRPr="00022F9A" w:rsidRDefault="005F611C" w:rsidP="00CA1F0E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022F9A">
              <w:rPr>
                <w:b/>
                <w:bCs/>
                <w:sz w:val="28"/>
                <w:szCs w:val="28"/>
              </w:rPr>
              <w:t>Harry Potter J</w:t>
            </w:r>
          </w:p>
          <w:p w14:paraId="62380FDC" w14:textId="602BD68F" w:rsidR="00CA1F0E" w:rsidRPr="00022F9A" w:rsidRDefault="005F611C" w:rsidP="00CA1F0E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022F9A">
              <w:rPr>
                <w:b/>
                <w:bCs/>
                <w:sz w:val="28"/>
                <w:szCs w:val="28"/>
              </w:rPr>
              <w:t>Web developer</w:t>
            </w:r>
          </w:p>
          <w:p w14:paraId="1BC54C08" w14:textId="5415F0A5" w:rsidR="00CA1F0E" w:rsidRPr="00022F9A" w:rsidRDefault="005F611C" w:rsidP="00CA1F0E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022F9A">
              <w:rPr>
                <w:b/>
                <w:bCs/>
                <w:sz w:val="28"/>
                <w:szCs w:val="28"/>
              </w:rPr>
              <w:t>Hogwarts</w:t>
            </w:r>
          </w:p>
          <w:p w14:paraId="7B0291F7" w14:textId="3E94624D" w:rsidR="00CA1F0E" w:rsidRPr="00022F9A" w:rsidRDefault="005F611C" w:rsidP="00CA1F0E">
            <w:pPr>
              <w:pStyle w:val="Address"/>
              <w:rPr>
                <w:b/>
                <w:bCs/>
                <w:sz w:val="28"/>
                <w:szCs w:val="28"/>
              </w:rPr>
            </w:pPr>
            <w:proofErr w:type="spellStart"/>
            <w:r w:rsidRPr="00022F9A">
              <w:rPr>
                <w:b/>
                <w:bCs/>
                <w:sz w:val="28"/>
                <w:szCs w:val="28"/>
              </w:rPr>
              <w:t>AKG.Nagar</w:t>
            </w:r>
            <w:proofErr w:type="spellEnd"/>
            <w:r w:rsidRPr="00022F9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022F9A">
              <w:rPr>
                <w:b/>
                <w:bCs/>
                <w:sz w:val="28"/>
                <w:szCs w:val="28"/>
              </w:rPr>
              <w:t>Colony ,</w:t>
            </w:r>
            <w:proofErr w:type="spellStart"/>
            <w:r w:rsidRPr="00022F9A">
              <w:rPr>
                <w:b/>
                <w:bCs/>
                <w:sz w:val="28"/>
                <w:szCs w:val="28"/>
              </w:rPr>
              <w:t>Vallavilai</w:t>
            </w:r>
            <w:proofErr w:type="spellEnd"/>
            <w:proofErr w:type="gramEnd"/>
          </w:p>
          <w:p w14:paraId="2CA6A060" w14:textId="3479E1D6" w:rsidR="00CA1F0E" w:rsidRPr="00022F9A" w:rsidRDefault="005F611C" w:rsidP="00CA1F0E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022F9A">
              <w:rPr>
                <w:b/>
                <w:bCs/>
                <w:sz w:val="28"/>
                <w:szCs w:val="28"/>
              </w:rPr>
              <w:t>Kollemcode,629160.</w:t>
            </w:r>
          </w:p>
        </w:tc>
      </w:tr>
      <w:tr w:rsidR="00CA1F0E" w14:paraId="59D7E8B8" w14:textId="77777777" w:rsidTr="005A1682">
        <w:trPr>
          <w:trHeight w:val="2889"/>
        </w:trPr>
        <w:tc>
          <w:tcPr>
            <w:tcW w:w="4770" w:type="dxa"/>
            <w:vMerge/>
            <w:vAlign w:val="bottom"/>
          </w:tcPr>
          <w:p w14:paraId="6FE3416E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7C51FF3C" w14:textId="77777777" w:rsidR="00CA1F0E" w:rsidRPr="00022F9A" w:rsidRDefault="00CA1F0E" w:rsidP="00776643">
            <w:pPr>
              <w:tabs>
                <w:tab w:val="left" w:pos="990"/>
              </w:tabs>
              <w:rPr>
                <w:b/>
                <w:bCs/>
              </w:rPr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70B99EC0" w14:textId="42878DF5" w:rsidR="00CA1F0E" w:rsidRPr="00022F9A" w:rsidRDefault="00022F9A" w:rsidP="00CA1F0E">
            <w:pPr>
              <w:rPr>
                <w:b/>
                <w:bCs/>
                <w:sz w:val="36"/>
                <w:szCs w:val="36"/>
              </w:rPr>
            </w:pPr>
            <w:r w:rsidRPr="00022F9A"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521CF621" w14:textId="5D89E6D0" w:rsidR="00022F9A" w:rsidRPr="00022F9A" w:rsidRDefault="00022F9A" w:rsidP="00CA1F0E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</w:t>
            </w:r>
            <w:proofErr w:type="spellEnd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Sundaranar</w:t>
            </w:r>
            <w:proofErr w:type="spellEnd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University .</w:t>
            </w:r>
            <w:proofErr w:type="gramEnd"/>
          </w:p>
          <w:p w14:paraId="47D29583" w14:textId="77777777" w:rsidR="00022F9A" w:rsidRPr="00022F9A" w:rsidRDefault="00022F9A" w:rsidP="00CA1F0E">
            <w:pPr>
              <w:rPr>
                <w:rFonts w:ascii="Nunito" w:hAnsi="Nunito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14:paraId="4D2854CA" w14:textId="77777777" w:rsidR="00022F9A" w:rsidRPr="00022F9A" w:rsidRDefault="00022F9A" w:rsidP="00CA1F0E">
            <w:pPr>
              <w:rPr>
                <w:rFonts w:ascii="Nunito" w:hAnsi="Nunito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14:paraId="01FD1A95" w14:textId="77777777" w:rsidR="00022F9A" w:rsidRPr="00022F9A" w:rsidRDefault="00022F9A" w:rsidP="00CA1F0E">
            <w:pPr>
              <w:rPr>
                <w:b/>
                <w:bCs/>
              </w:rPr>
            </w:pPr>
          </w:p>
          <w:p w14:paraId="61F87A2E" w14:textId="3E748637" w:rsidR="005F611C" w:rsidRDefault="00022F9A" w:rsidP="00022F9A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022F9A">
              <w:rPr>
                <w:b/>
                <w:bCs/>
                <w:color w:val="FF0000"/>
                <w:sz w:val="36"/>
                <w:szCs w:val="36"/>
              </w:rPr>
              <w:t>ADVANCED SKILLS</w:t>
            </w:r>
            <w:r>
              <w:rPr>
                <w:b/>
                <w:bCs/>
                <w:color w:val="FF0000"/>
                <w:sz w:val="36"/>
                <w:szCs w:val="36"/>
              </w:rPr>
              <w:t>:</w:t>
            </w:r>
          </w:p>
          <w:p w14:paraId="0D90DB83" w14:textId="77777777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0941F574" w14:textId="60DBAB75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33A1FE31" w14:textId="544F1CB1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3456ECE0" w14:textId="7A0C90A2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71EAE3A9" w14:textId="4F158AFD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72EC49EB" w14:textId="18B1E8B3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344A46E4" w14:textId="1413F8D2" w:rsidR="00022F9A" w:rsidRPr="00022F9A" w:rsidRDefault="00022F9A" w:rsidP="00022F9A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43E611E2" w14:textId="208E7465" w:rsidR="00022F9A" w:rsidRPr="00022F9A" w:rsidRDefault="00022F9A" w:rsidP="00022F9A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1D1281D1" w14:textId="0D297DD2" w:rsidR="00022F9A" w:rsidRPr="00080B47" w:rsidRDefault="00022F9A" w:rsidP="00022F9A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 w:rsidRPr="00080B47"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</w:t>
            </w:r>
            <w:r w:rsidRPr="00080B47"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  <w:t xml:space="preserve"> </w:t>
            </w:r>
            <w:r w:rsidRPr="00080B47"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you</w:t>
            </w:r>
          </w:p>
          <w:p w14:paraId="56E28491" w14:textId="18069BA8" w:rsidR="00CA1F0E" w:rsidRPr="00022F9A" w:rsidRDefault="00CA1F0E" w:rsidP="00CA1F0E">
            <w:pPr>
              <w:rPr>
                <w:b/>
                <w:bCs/>
              </w:rPr>
            </w:pPr>
          </w:p>
          <w:p w14:paraId="4B048E22" w14:textId="77777777" w:rsidR="00CA1F0E" w:rsidRPr="00022F9A" w:rsidRDefault="00CA1F0E" w:rsidP="00CA1F0E">
            <w:pPr>
              <w:rPr>
                <w:b/>
                <w:bCs/>
              </w:rPr>
            </w:pPr>
          </w:p>
          <w:p w14:paraId="524A3650" w14:textId="77777777" w:rsidR="00CA1F0E" w:rsidRPr="00022F9A" w:rsidRDefault="00CA1F0E" w:rsidP="00CA1F0E">
            <w:pPr>
              <w:rPr>
                <w:b/>
                <w:bCs/>
              </w:rPr>
            </w:pPr>
          </w:p>
          <w:p w14:paraId="5593F723" w14:textId="77777777" w:rsidR="00CA1F0E" w:rsidRPr="00022F9A" w:rsidRDefault="00CA1F0E" w:rsidP="00CA1F0E">
            <w:pPr>
              <w:rPr>
                <w:b/>
                <w:bCs/>
              </w:rPr>
            </w:pPr>
          </w:p>
          <w:p w14:paraId="287CE131" w14:textId="00EA2AE6" w:rsidR="00CA1F0E" w:rsidRPr="00022F9A" w:rsidRDefault="00CA1F0E" w:rsidP="00CA1F0E">
            <w:pPr>
              <w:rPr>
                <w:b/>
                <w:bCs/>
              </w:rPr>
            </w:pPr>
          </w:p>
        </w:tc>
      </w:tr>
      <w:tr w:rsidR="00CA1F0E" w14:paraId="1D6DAD3A" w14:textId="77777777" w:rsidTr="005A1682">
        <w:trPr>
          <w:trHeight w:val="864"/>
        </w:trPr>
        <w:tc>
          <w:tcPr>
            <w:tcW w:w="4770" w:type="dxa"/>
            <w:vAlign w:val="bottom"/>
          </w:tcPr>
          <w:p w14:paraId="595EDA97" w14:textId="77777777" w:rsidR="005A1682" w:rsidRDefault="005A1682" w:rsidP="005A1682"/>
          <w:p w14:paraId="16049E25" w14:textId="77777777" w:rsidR="005A1682" w:rsidRDefault="005A1682" w:rsidP="005A1682"/>
          <w:p w14:paraId="3D91F748" w14:textId="77777777" w:rsidR="005A1682" w:rsidRDefault="005A1682" w:rsidP="005A1682"/>
          <w:p w14:paraId="56C38766" w14:textId="0801796A" w:rsidR="005A1682" w:rsidRPr="005A1682" w:rsidRDefault="005A1682" w:rsidP="005A1682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5A1682">
              <w:rPr>
                <w:b/>
                <w:bCs/>
                <w:color w:val="000000" w:themeColor="text1"/>
                <w:sz w:val="28"/>
                <w:szCs w:val="28"/>
              </w:rPr>
              <w:t>CONTACT</w:t>
            </w:r>
            <w:r w:rsidR="00E032D0">
              <w:rPr>
                <w:b/>
                <w:bCs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</w:p>
          <w:p w14:paraId="28169250" w14:textId="50695BA1" w:rsidR="005F611C" w:rsidRDefault="005F611C" w:rsidP="005F611C"/>
          <w:p w14:paraId="78C49E5B" w14:textId="7129C16E" w:rsidR="005A1682" w:rsidRDefault="005A1682" w:rsidP="005A1682">
            <w:pPr>
              <w:pStyle w:val="ContactDetails"/>
            </w:pPr>
            <w:r>
              <w:t>PHONE</w:t>
            </w:r>
          </w:p>
          <w:p w14:paraId="3F191753" w14:textId="6514F584" w:rsidR="005A1682" w:rsidRDefault="005A1682" w:rsidP="005A1682">
            <w:pPr>
              <w:pStyle w:val="ContactDetails"/>
            </w:pPr>
            <w:r>
              <w:t xml:space="preserve">            </w:t>
            </w:r>
            <w:r>
              <w:t xml:space="preserve">7586457782 </w:t>
            </w:r>
          </w:p>
          <w:p w14:paraId="53F9B1F4" w14:textId="595054ED" w:rsidR="005A1682" w:rsidRDefault="005A1682" w:rsidP="005F611C">
            <w:r>
              <w:t>WEBSITE</w:t>
            </w:r>
          </w:p>
          <w:p w14:paraId="031C2CC7" w14:textId="77777777" w:rsidR="005A1682" w:rsidRDefault="005A1682" w:rsidP="005F611C">
            <w:r>
              <w:t xml:space="preserve">            </w:t>
            </w:r>
          </w:p>
          <w:p w14:paraId="454264B0" w14:textId="77777777" w:rsidR="005A1682" w:rsidRDefault="005A1682" w:rsidP="005F611C">
            <w:r>
              <w:t>EMAIL</w:t>
            </w:r>
          </w:p>
          <w:p w14:paraId="439DE63F" w14:textId="09DBFF7C" w:rsidR="005A1682" w:rsidRDefault="005A1682" w:rsidP="005F611C">
            <w:r>
              <w:t xml:space="preserve">           shejinbosco07@gmail.com </w:t>
            </w:r>
          </w:p>
          <w:p w14:paraId="29CC783C" w14:textId="77777777" w:rsidR="005A1682" w:rsidRDefault="005A1682" w:rsidP="005F611C"/>
          <w:tbl>
            <w:tblPr>
              <w:tblW w:w="665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6200"/>
            </w:tblGrid>
            <w:tr w:rsidR="005A1682" w14:paraId="75A549FA" w14:textId="77777777" w:rsidTr="005A1682">
              <w:trPr>
                <w:trHeight w:val="5760"/>
              </w:trPr>
              <w:tc>
                <w:tcPr>
                  <w:tcW w:w="450" w:type="dxa"/>
                </w:tcPr>
                <w:p w14:paraId="54F4F417" w14:textId="77777777" w:rsidR="005A1682" w:rsidRDefault="005A1682" w:rsidP="005A1682">
                  <w:pPr>
                    <w:tabs>
                      <w:tab w:val="left" w:pos="990"/>
                    </w:tabs>
                  </w:pPr>
                </w:p>
              </w:tc>
              <w:tc>
                <w:tcPr>
                  <w:tcW w:w="6200" w:type="dxa"/>
                  <w:vAlign w:val="center"/>
                </w:tcPr>
                <w:p w14:paraId="5444FCDB" w14:textId="77777777" w:rsidR="005A1682" w:rsidRDefault="005A1682" w:rsidP="005A1682">
                  <w:pPr>
                    <w:pStyle w:val="Heading1"/>
                  </w:pPr>
                </w:p>
              </w:tc>
            </w:tr>
          </w:tbl>
          <w:p w14:paraId="6113F5A7" w14:textId="77777777" w:rsidR="005A1682" w:rsidRDefault="005A1682" w:rsidP="005A1682"/>
          <w:p w14:paraId="7E6E2E64" w14:textId="77777777" w:rsidR="005A1682" w:rsidRDefault="005A1682" w:rsidP="005F611C"/>
          <w:p w14:paraId="0AAD3743" w14:textId="77777777" w:rsidR="005A1682" w:rsidRDefault="005A1682" w:rsidP="005F611C"/>
          <w:p w14:paraId="042F5248" w14:textId="10B1C3BE" w:rsidR="005A1682" w:rsidRPr="005F611C" w:rsidRDefault="005A1682" w:rsidP="005F611C"/>
        </w:tc>
        <w:tc>
          <w:tcPr>
            <w:tcW w:w="450" w:type="dxa"/>
            <w:vMerge/>
          </w:tcPr>
          <w:p w14:paraId="267444C9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557FA870" w14:textId="77777777" w:rsidR="00CA1F0E" w:rsidRDefault="00CA1F0E" w:rsidP="00CA1F0E">
            <w:pPr>
              <w:rPr>
                <w:b/>
              </w:rPr>
            </w:pPr>
          </w:p>
        </w:tc>
      </w:tr>
    </w:tbl>
    <w:p w14:paraId="1ECD53EC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31E1" w14:textId="77777777" w:rsidR="00AF7C6C" w:rsidRDefault="00AF7C6C" w:rsidP="00C51CF5">
      <w:r>
        <w:separator/>
      </w:r>
    </w:p>
  </w:endnote>
  <w:endnote w:type="continuationSeparator" w:id="0">
    <w:p w14:paraId="04E5A7F9" w14:textId="77777777" w:rsidR="00AF7C6C" w:rsidRDefault="00AF7C6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90DD" w14:textId="77777777" w:rsidR="00AF7C6C" w:rsidRDefault="00AF7C6C" w:rsidP="00C51CF5">
      <w:r>
        <w:separator/>
      </w:r>
    </w:p>
  </w:footnote>
  <w:footnote w:type="continuationSeparator" w:id="0">
    <w:p w14:paraId="55E805BE" w14:textId="77777777" w:rsidR="00AF7C6C" w:rsidRDefault="00AF7C6C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16B22"/>
    <w:multiLevelType w:val="multilevel"/>
    <w:tmpl w:val="70EE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78445">
    <w:abstractNumId w:val="0"/>
  </w:num>
  <w:num w:numId="2" w16cid:durableId="300310433">
    <w:abstractNumId w:val="2"/>
  </w:num>
  <w:num w:numId="3" w16cid:durableId="58218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1C"/>
    <w:rsid w:val="00022F9A"/>
    <w:rsid w:val="000521EF"/>
    <w:rsid w:val="00080B47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A1682"/>
    <w:rsid w:val="005C6EE0"/>
    <w:rsid w:val="005D47DE"/>
    <w:rsid w:val="005F364E"/>
    <w:rsid w:val="005F611C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AF7C6C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30BA3"/>
    <w:rsid w:val="00D53D03"/>
    <w:rsid w:val="00D8438A"/>
    <w:rsid w:val="00E032D0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4BCB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A80DDE-BB82-42DF-B8E3-437CEBCD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2023-10-25T08:48:00Z</dcterms:created>
  <dcterms:modified xsi:type="dcterms:W3CDTF">2023-10-25T09:46:00Z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